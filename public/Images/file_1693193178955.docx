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1E7" w14:textId="77777777" w:rsidR="008A5B08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Long Division</w:t>
      </w:r>
    </w:p>
    <w:p w14:paraId="64913374" w14:textId="77777777" w:rsidR="008A5B08" w:rsidRDefault="008A5B08">
      <w:pPr>
        <w:rPr>
          <w:sz w:val="40"/>
          <w:szCs w:val="40"/>
        </w:rPr>
      </w:pPr>
    </w:p>
    <w:p w14:paraId="316FCD3F" w14:textId="77777777" w:rsidR="008A5B08" w:rsidRDefault="00000000">
      <w:pPr>
        <w:rPr>
          <w:sz w:val="40"/>
          <w:szCs w:val="40"/>
        </w:rPr>
      </w:pPr>
      <w:r>
        <w:rPr>
          <w:sz w:val="40"/>
          <w:szCs w:val="40"/>
        </w:rPr>
        <w:t>456÷8</w:t>
      </w:r>
    </w:p>
    <w:p w14:paraId="2921B724" w14:textId="77777777" w:rsidR="008A5B08" w:rsidRDefault="008A5B08">
      <w:pPr>
        <w:rPr>
          <w:sz w:val="40"/>
          <w:szCs w:val="40"/>
        </w:rPr>
      </w:pPr>
    </w:p>
    <w:p w14:paraId="0D7B9DF9" w14:textId="77777777" w:rsidR="008A5B08" w:rsidRDefault="008A5B08">
      <w:pPr>
        <w:rPr>
          <w:sz w:val="40"/>
          <w:szCs w:val="40"/>
        </w:rPr>
      </w:pPr>
    </w:p>
    <w:p w14:paraId="5A680E48" w14:textId="77777777" w:rsidR="008A5B08" w:rsidRDefault="00000000">
      <w:pPr>
        <w:rPr>
          <w:sz w:val="40"/>
          <w:szCs w:val="40"/>
        </w:rPr>
      </w:pPr>
      <w:r>
        <w:rPr>
          <w:sz w:val="40"/>
          <w:szCs w:val="40"/>
        </w:rPr>
        <w:t>354÷6</w:t>
      </w:r>
    </w:p>
    <w:p w14:paraId="64F8BC2B" w14:textId="77777777" w:rsidR="008A5B08" w:rsidRDefault="008A5B08">
      <w:pPr>
        <w:rPr>
          <w:sz w:val="40"/>
          <w:szCs w:val="40"/>
        </w:rPr>
      </w:pPr>
    </w:p>
    <w:p w14:paraId="3557998F" w14:textId="77777777" w:rsidR="008A5B08" w:rsidRDefault="008A5B08">
      <w:pPr>
        <w:rPr>
          <w:sz w:val="40"/>
          <w:szCs w:val="40"/>
        </w:rPr>
      </w:pPr>
    </w:p>
    <w:p w14:paraId="7CAAD7EA" w14:textId="77777777" w:rsidR="008A5B08" w:rsidRDefault="00000000">
      <w:pPr>
        <w:rPr>
          <w:sz w:val="40"/>
          <w:szCs w:val="40"/>
        </w:rPr>
      </w:pPr>
      <w:r>
        <w:rPr>
          <w:sz w:val="40"/>
          <w:szCs w:val="40"/>
        </w:rPr>
        <w:t>27÷6</w:t>
      </w:r>
    </w:p>
    <w:p w14:paraId="412A2B76" w14:textId="77777777" w:rsidR="008A5B08" w:rsidRDefault="008A5B08">
      <w:pPr>
        <w:rPr>
          <w:sz w:val="40"/>
          <w:szCs w:val="40"/>
        </w:rPr>
      </w:pPr>
    </w:p>
    <w:p w14:paraId="09D226A9" w14:textId="77777777" w:rsidR="008A5B08" w:rsidRDefault="008A5B08">
      <w:pPr>
        <w:rPr>
          <w:sz w:val="40"/>
          <w:szCs w:val="40"/>
        </w:rPr>
      </w:pPr>
    </w:p>
    <w:p w14:paraId="5E21DE3C" w14:textId="77777777" w:rsidR="008A5B08" w:rsidRDefault="00000000">
      <w:pPr>
        <w:rPr>
          <w:sz w:val="40"/>
          <w:szCs w:val="40"/>
        </w:rPr>
      </w:pPr>
      <w:r>
        <w:rPr>
          <w:sz w:val="40"/>
          <w:szCs w:val="40"/>
        </w:rPr>
        <w:t>381÷12</w:t>
      </w:r>
    </w:p>
    <w:p w14:paraId="54579084" w14:textId="77777777" w:rsidR="008A5B08" w:rsidRDefault="008A5B08">
      <w:pPr>
        <w:rPr>
          <w:sz w:val="40"/>
          <w:szCs w:val="40"/>
        </w:rPr>
      </w:pPr>
    </w:p>
    <w:p w14:paraId="3E50074C" w14:textId="77777777" w:rsidR="008A5B08" w:rsidRDefault="008A5B08">
      <w:pPr>
        <w:rPr>
          <w:sz w:val="40"/>
          <w:szCs w:val="40"/>
        </w:rPr>
      </w:pPr>
    </w:p>
    <w:p w14:paraId="1F34C54E" w14:textId="77777777" w:rsidR="008A5B08" w:rsidRDefault="008A5B08">
      <w:pPr>
        <w:pageBreakBefore/>
        <w:rPr>
          <w:sz w:val="40"/>
          <w:szCs w:val="40"/>
        </w:rPr>
      </w:pPr>
    </w:p>
    <w:p w14:paraId="4681FAE1" w14:textId="77777777" w:rsidR="008A5B08" w:rsidRDefault="00000000">
      <w:pPr>
        <w:rPr>
          <w:sz w:val="40"/>
          <w:szCs w:val="40"/>
        </w:rPr>
      </w:pPr>
      <w:r>
        <w:rPr>
          <w:sz w:val="40"/>
          <w:szCs w:val="40"/>
        </w:rPr>
        <w:t>NOW YOU TRY</w:t>
      </w:r>
    </w:p>
    <w:p w14:paraId="038276C3" w14:textId="77777777" w:rsidR="008A5B08" w:rsidRDefault="008A5B08">
      <w:pPr>
        <w:rPr>
          <w:sz w:val="40"/>
          <w:szCs w:val="40"/>
        </w:rPr>
      </w:pPr>
    </w:p>
    <w:p w14:paraId="3F12D555" w14:textId="77777777" w:rsidR="008A5B08" w:rsidRDefault="00000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325÷5</w:t>
      </w:r>
    </w:p>
    <w:p w14:paraId="508EE416" w14:textId="77777777" w:rsidR="008A5B08" w:rsidRDefault="008A5B08">
      <w:pPr>
        <w:rPr>
          <w:sz w:val="40"/>
          <w:szCs w:val="40"/>
        </w:rPr>
      </w:pPr>
    </w:p>
    <w:p w14:paraId="14D10167" w14:textId="77777777" w:rsidR="008A5B08" w:rsidRDefault="00000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221÷13</w:t>
      </w:r>
    </w:p>
    <w:p w14:paraId="312F84FD" w14:textId="77777777" w:rsidR="008A5B08" w:rsidRDefault="008A5B08">
      <w:pPr>
        <w:pStyle w:val="ListParagraph"/>
        <w:rPr>
          <w:sz w:val="40"/>
          <w:szCs w:val="40"/>
        </w:rPr>
      </w:pPr>
    </w:p>
    <w:p w14:paraId="070DBD13" w14:textId="77777777" w:rsidR="008A5B08" w:rsidRDefault="00000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135÷20</w:t>
      </w:r>
    </w:p>
    <w:p w14:paraId="351B293E" w14:textId="77777777" w:rsidR="008A5B08" w:rsidRDefault="008A5B08">
      <w:pPr>
        <w:pStyle w:val="ListParagraph"/>
        <w:rPr>
          <w:sz w:val="40"/>
          <w:szCs w:val="40"/>
        </w:rPr>
      </w:pPr>
    </w:p>
    <w:p w14:paraId="6E09F0DC" w14:textId="77777777" w:rsidR="008A5B08" w:rsidRDefault="00000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125÷15</w:t>
      </w:r>
    </w:p>
    <w:p w14:paraId="0E6A10C0" w14:textId="77777777" w:rsidR="008A5B08" w:rsidRDefault="008A5B08">
      <w:pPr>
        <w:pStyle w:val="ListParagraph"/>
        <w:rPr>
          <w:sz w:val="40"/>
          <w:szCs w:val="40"/>
        </w:rPr>
      </w:pPr>
    </w:p>
    <w:p w14:paraId="16114DB9" w14:textId="77777777" w:rsidR="008A5B08" w:rsidRDefault="000000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75÷4</w:t>
      </w:r>
    </w:p>
    <w:p w14:paraId="30DF7FFC" w14:textId="77777777" w:rsidR="008A5B08" w:rsidRDefault="008A5B08">
      <w:pPr>
        <w:pageBreakBefore/>
        <w:rPr>
          <w:sz w:val="40"/>
          <w:szCs w:val="40"/>
        </w:rPr>
      </w:pPr>
    </w:p>
    <w:p w14:paraId="093DAEDB" w14:textId="77777777" w:rsidR="008A5B08" w:rsidRDefault="00000000">
      <w:pPr>
        <w:rPr>
          <w:sz w:val="40"/>
          <w:szCs w:val="40"/>
        </w:rPr>
      </w:pPr>
      <w:r>
        <w:rPr>
          <w:sz w:val="40"/>
          <w:szCs w:val="40"/>
        </w:rPr>
        <w:t>ANSWERS</w:t>
      </w:r>
    </w:p>
    <w:p w14:paraId="1E69C5E7" w14:textId="77777777" w:rsidR="008A5B08" w:rsidRDefault="008A5B08">
      <w:pPr>
        <w:rPr>
          <w:sz w:val="40"/>
          <w:szCs w:val="40"/>
        </w:rPr>
      </w:pPr>
    </w:p>
    <w:p w14:paraId="5AD9E730" w14:textId="77777777" w:rsidR="008A5B08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325÷5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A) 65</w:t>
      </w:r>
    </w:p>
    <w:p w14:paraId="74870615" w14:textId="77777777" w:rsidR="008A5B08" w:rsidRDefault="008A5B08">
      <w:pPr>
        <w:rPr>
          <w:sz w:val="40"/>
          <w:szCs w:val="40"/>
        </w:rPr>
      </w:pPr>
    </w:p>
    <w:p w14:paraId="7B01582C" w14:textId="77777777" w:rsidR="008A5B08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221÷13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B) 17</w:t>
      </w:r>
    </w:p>
    <w:p w14:paraId="7DA09C9F" w14:textId="77777777" w:rsidR="008A5B08" w:rsidRDefault="008A5B08">
      <w:pPr>
        <w:pStyle w:val="ListParagraph"/>
        <w:rPr>
          <w:sz w:val="40"/>
          <w:szCs w:val="40"/>
        </w:rPr>
      </w:pPr>
    </w:p>
    <w:p w14:paraId="15A57DB8" w14:textId="77777777" w:rsidR="008A5B08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135÷20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C) 6.75</w:t>
      </w:r>
    </w:p>
    <w:p w14:paraId="08D4BC5C" w14:textId="77777777" w:rsidR="008A5B08" w:rsidRDefault="008A5B08">
      <w:pPr>
        <w:pStyle w:val="ListParagraph"/>
        <w:rPr>
          <w:sz w:val="40"/>
          <w:szCs w:val="40"/>
        </w:rPr>
      </w:pPr>
    </w:p>
    <w:p w14:paraId="644AD7F5" w14:textId="77777777" w:rsidR="008A5B08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123÷15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D) 8.2</w:t>
      </w:r>
    </w:p>
    <w:p w14:paraId="264BB73C" w14:textId="77777777" w:rsidR="008A5B08" w:rsidRDefault="008A5B08">
      <w:pPr>
        <w:pStyle w:val="ListParagraph"/>
        <w:rPr>
          <w:sz w:val="40"/>
          <w:szCs w:val="40"/>
        </w:rPr>
      </w:pPr>
    </w:p>
    <w:p w14:paraId="41C13B7C" w14:textId="77777777" w:rsidR="008A5B08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75÷4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E) 18.75</w:t>
      </w:r>
    </w:p>
    <w:p w14:paraId="2D13D0DA" w14:textId="77777777" w:rsidR="008A5B08" w:rsidRDefault="008A5B08">
      <w:pPr>
        <w:pStyle w:val="ListParagraph"/>
        <w:rPr>
          <w:sz w:val="40"/>
          <w:szCs w:val="40"/>
        </w:rPr>
      </w:pPr>
    </w:p>
    <w:p w14:paraId="6C3FF5A3" w14:textId="77777777" w:rsidR="008A5B08" w:rsidRDefault="008A5B08">
      <w:pPr>
        <w:pStyle w:val="ListParagraph"/>
        <w:rPr>
          <w:sz w:val="40"/>
          <w:szCs w:val="40"/>
        </w:rPr>
      </w:pPr>
    </w:p>
    <w:p w14:paraId="6CBF6220" w14:textId="77777777" w:rsidR="008A5B08" w:rsidRDefault="008A5B08">
      <w:pPr>
        <w:pageBreakBefore/>
        <w:rPr>
          <w:sz w:val="40"/>
          <w:szCs w:val="40"/>
        </w:rPr>
      </w:pPr>
    </w:p>
    <w:p w14:paraId="052465D5" w14:textId="77777777" w:rsidR="008A5B08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HOW DID I GET THOSE ANSWERS?</w:t>
      </w:r>
    </w:p>
    <w:p w14:paraId="606347C3" w14:textId="77777777" w:rsidR="008A5B08" w:rsidRDefault="008A5B08">
      <w:pPr>
        <w:pStyle w:val="ListParagraph"/>
        <w:rPr>
          <w:sz w:val="40"/>
          <w:szCs w:val="40"/>
        </w:rPr>
      </w:pPr>
    </w:p>
    <w:p w14:paraId="5BC4E432" w14:textId="77777777" w:rsidR="008A5B08" w:rsidRDefault="00000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325÷5</w:t>
      </w:r>
    </w:p>
    <w:p w14:paraId="2B7342A2" w14:textId="77777777" w:rsidR="008A5B08" w:rsidRDefault="008A5B08">
      <w:pPr>
        <w:rPr>
          <w:sz w:val="40"/>
          <w:szCs w:val="40"/>
        </w:rPr>
      </w:pPr>
    </w:p>
    <w:p w14:paraId="7FD00CFA" w14:textId="77777777" w:rsidR="008A5B08" w:rsidRDefault="00000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221÷13</w:t>
      </w:r>
    </w:p>
    <w:p w14:paraId="6B8EC1A3" w14:textId="77777777" w:rsidR="008A5B08" w:rsidRDefault="008A5B08">
      <w:pPr>
        <w:pStyle w:val="ListParagraph"/>
        <w:rPr>
          <w:sz w:val="40"/>
          <w:szCs w:val="40"/>
        </w:rPr>
      </w:pPr>
    </w:p>
    <w:p w14:paraId="5EA77CEE" w14:textId="77777777" w:rsidR="008A5B08" w:rsidRDefault="00000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135÷20</w:t>
      </w:r>
    </w:p>
    <w:p w14:paraId="5A7093E5" w14:textId="77777777" w:rsidR="008A5B08" w:rsidRDefault="008A5B08">
      <w:pPr>
        <w:pStyle w:val="ListParagraph"/>
        <w:rPr>
          <w:sz w:val="40"/>
          <w:szCs w:val="40"/>
        </w:rPr>
      </w:pPr>
    </w:p>
    <w:p w14:paraId="2BE6A570" w14:textId="77777777" w:rsidR="008A5B08" w:rsidRDefault="00000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125÷15</w:t>
      </w:r>
    </w:p>
    <w:p w14:paraId="4A658D15" w14:textId="77777777" w:rsidR="008A5B08" w:rsidRDefault="008A5B08">
      <w:pPr>
        <w:pStyle w:val="ListParagraph"/>
        <w:rPr>
          <w:sz w:val="40"/>
          <w:szCs w:val="40"/>
        </w:rPr>
      </w:pPr>
    </w:p>
    <w:p w14:paraId="34E23ED6" w14:textId="77777777" w:rsidR="008A5B08" w:rsidRDefault="00000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75÷4</w:t>
      </w:r>
    </w:p>
    <w:p w14:paraId="66917A45" w14:textId="77777777" w:rsidR="008A5B08" w:rsidRDefault="008A5B08">
      <w:pPr>
        <w:pStyle w:val="ListParagraph"/>
        <w:rPr>
          <w:sz w:val="40"/>
          <w:szCs w:val="40"/>
        </w:rPr>
      </w:pPr>
    </w:p>
    <w:p w14:paraId="760CA3CC" w14:textId="77777777" w:rsidR="008A5B08" w:rsidRDefault="008A5B08">
      <w:pPr>
        <w:pageBreakBefore/>
        <w:rPr>
          <w:sz w:val="40"/>
          <w:szCs w:val="40"/>
        </w:rPr>
      </w:pPr>
    </w:p>
    <w:p w14:paraId="5DF4B72D" w14:textId="77777777" w:rsidR="008A5B08" w:rsidRDefault="00000000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t>DIVIDING WITH DECIMALS</w:t>
      </w:r>
    </w:p>
    <w:p w14:paraId="1024331C" w14:textId="77777777" w:rsidR="008A5B08" w:rsidRDefault="008A5B08">
      <w:pPr>
        <w:pStyle w:val="ListParagraph"/>
        <w:rPr>
          <w:sz w:val="40"/>
          <w:szCs w:val="40"/>
        </w:rPr>
      </w:pPr>
    </w:p>
    <w:p w14:paraId="57C97304" w14:textId="77777777" w:rsidR="008A5B08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We do not do this! We swap our sum for an easier one using the equivalent fractions idea. </w:t>
      </w:r>
    </w:p>
    <w:p w14:paraId="664E42FB" w14:textId="77777777" w:rsidR="008A5B08" w:rsidRDefault="008A5B08">
      <w:pPr>
        <w:pStyle w:val="ListParagraph"/>
        <w:rPr>
          <w:sz w:val="40"/>
          <w:szCs w:val="40"/>
        </w:rPr>
      </w:pPr>
    </w:p>
    <w:p w14:paraId="636C91EA" w14:textId="77777777" w:rsidR="008A5B08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9÷0.3</w:t>
      </w:r>
    </w:p>
    <w:p w14:paraId="5726AC14" w14:textId="77777777" w:rsidR="008A5B08" w:rsidRDefault="008A5B08">
      <w:pPr>
        <w:pStyle w:val="ListParagraph"/>
        <w:rPr>
          <w:sz w:val="40"/>
          <w:szCs w:val="40"/>
        </w:rPr>
      </w:pPr>
    </w:p>
    <w:p w14:paraId="01A44E97" w14:textId="77777777" w:rsidR="008A5B08" w:rsidRDefault="008A5B08">
      <w:pPr>
        <w:pStyle w:val="ListParagraph"/>
        <w:rPr>
          <w:sz w:val="40"/>
          <w:szCs w:val="40"/>
        </w:rPr>
      </w:pPr>
    </w:p>
    <w:p w14:paraId="1767A9BC" w14:textId="77777777" w:rsidR="008A5B08" w:rsidRDefault="008A5B08">
      <w:pPr>
        <w:pStyle w:val="ListParagraph"/>
        <w:rPr>
          <w:sz w:val="40"/>
          <w:szCs w:val="40"/>
        </w:rPr>
      </w:pPr>
    </w:p>
    <w:p w14:paraId="7EE75195" w14:textId="77777777" w:rsidR="008A5B08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6÷0.1</w:t>
      </w:r>
    </w:p>
    <w:p w14:paraId="0B31C6FE" w14:textId="77777777" w:rsidR="008A5B08" w:rsidRDefault="008A5B08">
      <w:pPr>
        <w:pStyle w:val="ListParagraph"/>
        <w:rPr>
          <w:sz w:val="40"/>
          <w:szCs w:val="40"/>
        </w:rPr>
      </w:pPr>
    </w:p>
    <w:p w14:paraId="0FABB1E7" w14:textId="77777777" w:rsidR="008A5B08" w:rsidRDefault="008A5B08">
      <w:pPr>
        <w:pStyle w:val="ListParagraph"/>
        <w:rPr>
          <w:sz w:val="40"/>
          <w:szCs w:val="40"/>
        </w:rPr>
      </w:pPr>
    </w:p>
    <w:p w14:paraId="48D4A42A" w14:textId="77777777" w:rsidR="008A5B08" w:rsidRDefault="008A5B08">
      <w:pPr>
        <w:pStyle w:val="ListParagraph"/>
        <w:rPr>
          <w:sz w:val="40"/>
          <w:szCs w:val="40"/>
        </w:rPr>
      </w:pPr>
    </w:p>
    <w:p w14:paraId="20AAB068" w14:textId="77777777" w:rsidR="008A5B08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0.56÷0.08</w:t>
      </w:r>
    </w:p>
    <w:p w14:paraId="4F3E54C1" w14:textId="77777777" w:rsidR="008A5B08" w:rsidRDefault="008A5B08">
      <w:pPr>
        <w:pStyle w:val="ListParagraph"/>
        <w:rPr>
          <w:sz w:val="40"/>
          <w:szCs w:val="40"/>
        </w:rPr>
      </w:pPr>
    </w:p>
    <w:p w14:paraId="25465B30" w14:textId="77777777" w:rsidR="008A5B08" w:rsidRDefault="008A5B08">
      <w:pPr>
        <w:pStyle w:val="ListParagraph"/>
        <w:rPr>
          <w:sz w:val="40"/>
          <w:szCs w:val="40"/>
        </w:rPr>
      </w:pPr>
    </w:p>
    <w:p w14:paraId="17250992" w14:textId="77777777" w:rsidR="008A5B08" w:rsidRDefault="008A5B08">
      <w:pPr>
        <w:pStyle w:val="ListParagraph"/>
        <w:rPr>
          <w:sz w:val="40"/>
          <w:szCs w:val="40"/>
        </w:rPr>
      </w:pPr>
    </w:p>
    <w:p w14:paraId="02ECE44F" w14:textId="77777777" w:rsidR="008A5B08" w:rsidRDefault="008A5B08">
      <w:pPr>
        <w:pStyle w:val="ListParagraph"/>
        <w:rPr>
          <w:sz w:val="40"/>
          <w:szCs w:val="40"/>
        </w:rPr>
      </w:pPr>
    </w:p>
    <w:p w14:paraId="54FF5C00" w14:textId="77777777" w:rsidR="008A5B08" w:rsidRDefault="008A5B08">
      <w:pPr>
        <w:pageBreakBefore/>
        <w:rPr>
          <w:sz w:val="40"/>
          <w:szCs w:val="40"/>
        </w:rPr>
      </w:pPr>
    </w:p>
    <w:p w14:paraId="637959C5" w14:textId="77777777" w:rsidR="008A5B08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NOW YOU TRY</w:t>
      </w:r>
    </w:p>
    <w:p w14:paraId="4175CF61" w14:textId="77777777" w:rsidR="008A5B08" w:rsidRDefault="008A5B08">
      <w:pPr>
        <w:pStyle w:val="ListParagraph"/>
        <w:rPr>
          <w:sz w:val="40"/>
          <w:szCs w:val="40"/>
        </w:rPr>
      </w:pPr>
    </w:p>
    <w:p w14:paraId="5FA19CE5" w14:textId="77777777" w:rsidR="008A5B08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8.1÷0.09</w:t>
      </w:r>
    </w:p>
    <w:p w14:paraId="560CE32B" w14:textId="77777777" w:rsidR="008A5B08" w:rsidRDefault="008A5B08">
      <w:pPr>
        <w:rPr>
          <w:sz w:val="40"/>
          <w:szCs w:val="40"/>
        </w:rPr>
      </w:pPr>
    </w:p>
    <w:p w14:paraId="4773CAA1" w14:textId="77777777" w:rsidR="008A5B08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5.5÷0.05</w:t>
      </w:r>
    </w:p>
    <w:p w14:paraId="40314C71" w14:textId="77777777" w:rsidR="008A5B08" w:rsidRDefault="008A5B08">
      <w:pPr>
        <w:pStyle w:val="ListParagraph"/>
        <w:rPr>
          <w:sz w:val="40"/>
          <w:szCs w:val="40"/>
        </w:rPr>
      </w:pPr>
    </w:p>
    <w:p w14:paraId="3E4E6F9B" w14:textId="77777777" w:rsidR="008A5B08" w:rsidRDefault="008A5B08">
      <w:pPr>
        <w:pStyle w:val="ListParagraph"/>
        <w:rPr>
          <w:sz w:val="40"/>
          <w:szCs w:val="40"/>
        </w:rPr>
      </w:pPr>
    </w:p>
    <w:p w14:paraId="621C5E01" w14:textId="77777777" w:rsidR="008A5B08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2.4÷0.4</w:t>
      </w:r>
    </w:p>
    <w:p w14:paraId="754F3E40" w14:textId="77777777" w:rsidR="008A5B08" w:rsidRDefault="008A5B08">
      <w:pPr>
        <w:pStyle w:val="ListParagraph"/>
        <w:rPr>
          <w:sz w:val="40"/>
          <w:szCs w:val="40"/>
        </w:rPr>
      </w:pPr>
    </w:p>
    <w:p w14:paraId="7C14210C" w14:textId="77777777" w:rsidR="008A5B08" w:rsidRDefault="008A5B08">
      <w:pPr>
        <w:pStyle w:val="ListParagraph"/>
        <w:rPr>
          <w:sz w:val="40"/>
          <w:szCs w:val="40"/>
        </w:rPr>
      </w:pPr>
    </w:p>
    <w:p w14:paraId="2B44B6AE" w14:textId="77777777" w:rsidR="008A5B08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0.636÷0.2</w:t>
      </w:r>
    </w:p>
    <w:p w14:paraId="06210BA7" w14:textId="77777777" w:rsidR="008A5B08" w:rsidRDefault="008A5B08">
      <w:pPr>
        <w:pStyle w:val="ListParagraph"/>
        <w:rPr>
          <w:sz w:val="40"/>
          <w:szCs w:val="40"/>
        </w:rPr>
      </w:pPr>
    </w:p>
    <w:p w14:paraId="3CC8C25C" w14:textId="77777777" w:rsidR="008A5B08" w:rsidRDefault="008A5B08">
      <w:pPr>
        <w:pStyle w:val="ListParagraph"/>
        <w:rPr>
          <w:sz w:val="40"/>
          <w:szCs w:val="40"/>
        </w:rPr>
      </w:pPr>
    </w:p>
    <w:p w14:paraId="7CD52234" w14:textId="77777777" w:rsidR="008A5B08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0.12÷0.4</w:t>
      </w:r>
    </w:p>
    <w:p w14:paraId="178E1C7B" w14:textId="77777777" w:rsidR="008A5B08" w:rsidRDefault="008A5B08">
      <w:pPr>
        <w:pStyle w:val="ListParagraph"/>
        <w:rPr>
          <w:sz w:val="40"/>
          <w:szCs w:val="40"/>
        </w:rPr>
      </w:pPr>
    </w:p>
    <w:p w14:paraId="41E74A43" w14:textId="77777777" w:rsidR="008A5B08" w:rsidRDefault="008A5B08">
      <w:pPr>
        <w:pageBreakBefore/>
        <w:rPr>
          <w:sz w:val="40"/>
          <w:szCs w:val="40"/>
        </w:rPr>
      </w:pPr>
    </w:p>
    <w:p w14:paraId="6118D34A" w14:textId="77777777" w:rsidR="008A5B08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ANSWERS</w:t>
      </w:r>
    </w:p>
    <w:p w14:paraId="106EADC1" w14:textId="77777777" w:rsidR="008A5B08" w:rsidRDefault="008A5B08">
      <w:pPr>
        <w:pStyle w:val="ListParagraph"/>
        <w:rPr>
          <w:sz w:val="40"/>
          <w:szCs w:val="40"/>
        </w:rPr>
      </w:pPr>
    </w:p>
    <w:p w14:paraId="010C7FDC" w14:textId="77777777" w:rsidR="008A5B08" w:rsidRDefault="0000000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8.1÷0.09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A) 90</w:t>
      </w:r>
    </w:p>
    <w:p w14:paraId="5791DDFB" w14:textId="77777777" w:rsidR="008A5B08" w:rsidRDefault="008A5B08">
      <w:pPr>
        <w:rPr>
          <w:sz w:val="40"/>
          <w:szCs w:val="40"/>
        </w:rPr>
      </w:pPr>
    </w:p>
    <w:p w14:paraId="11FDD5D5" w14:textId="77777777" w:rsidR="008A5B08" w:rsidRDefault="0000000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5.5÷0.05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B) 110</w:t>
      </w:r>
    </w:p>
    <w:p w14:paraId="5200FDAE" w14:textId="77777777" w:rsidR="008A5B08" w:rsidRDefault="008A5B08">
      <w:pPr>
        <w:pStyle w:val="ListParagraph"/>
        <w:rPr>
          <w:sz w:val="40"/>
          <w:szCs w:val="40"/>
        </w:rPr>
      </w:pPr>
    </w:p>
    <w:p w14:paraId="0B10E9FC" w14:textId="77777777" w:rsidR="008A5B08" w:rsidRDefault="008A5B08">
      <w:pPr>
        <w:pStyle w:val="ListParagraph"/>
        <w:rPr>
          <w:sz w:val="40"/>
          <w:szCs w:val="40"/>
        </w:rPr>
      </w:pPr>
    </w:p>
    <w:p w14:paraId="22ED1FFF" w14:textId="77777777" w:rsidR="008A5B08" w:rsidRDefault="0000000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2.4÷0.4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C) 6</w:t>
      </w:r>
    </w:p>
    <w:p w14:paraId="7DF13CFE" w14:textId="77777777" w:rsidR="008A5B08" w:rsidRDefault="008A5B08">
      <w:pPr>
        <w:pStyle w:val="ListParagraph"/>
        <w:rPr>
          <w:sz w:val="40"/>
          <w:szCs w:val="40"/>
        </w:rPr>
      </w:pPr>
    </w:p>
    <w:p w14:paraId="2ABDE7CB" w14:textId="77777777" w:rsidR="008A5B08" w:rsidRDefault="008A5B08">
      <w:pPr>
        <w:pStyle w:val="ListParagraph"/>
        <w:rPr>
          <w:sz w:val="40"/>
          <w:szCs w:val="40"/>
        </w:rPr>
      </w:pPr>
    </w:p>
    <w:p w14:paraId="5272129D" w14:textId="77777777" w:rsidR="008A5B08" w:rsidRDefault="0000000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0.636÷0.2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D)3.18</w:t>
      </w:r>
    </w:p>
    <w:p w14:paraId="7D40EFE4" w14:textId="77777777" w:rsidR="008A5B08" w:rsidRDefault="008A5B08">
      <w:pPr>
        <w:pStyle w:val="ListParagraph"/>
        <w:rPr>
          <w:sz w:val="40"/>
          <w:szCs w:val="40"/>
        </w:rPr>
      </w:pPr>
    </w:p>
    <w:p w14:paraId="3F3FFC62" w14:textId="77777777" w:rsidR="008A5B08" w:rsidRDefault="008A5B08">
      <w:pPr>
        <w:pStyle w:val="ListParagraph"/>
        <w:rPr>
          <w:sz w:val="40"/>
          <w:szCs w:val="40"/>
        </w:rPr>
      </w:pPr>
    </w:p>
    <w:p w14:paraId="14C20D80" w14:textId="77777777" w:rsidR="008A5B08" w:rsidRDefault="0000000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0.12÷0.4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E)0.3</w:t>
      </w:r>
    </w:p>
    <w:p w14:paraId="738CAF6E" w14:textId="77777777" w:rsidR="008A5B08" w:rsidRDefault="008A5B08">
      <w:pPr>
        <w:rPr>
          <w:sz w:val="40"/>
          <w:szCs w:val="40"/>
        </w:rPr>
      </w:pPr>
    </w:p>
    <w:p w14:paraId="7732F72F" w14:textId="77777777" w:rsidR="008A5B08" w:rsidRDefault="008A5B08">
      <w:pPr>
        <w:pageBreakBefore/>
        <w:rPr>
          <w:sz w:val="40"/>
          <w:szCs w:val="40"/>
        </w:rPr>
      </w:pPr>
    </w:p>
    <w:p w14:paraId="7941B963" w14:textId="77777777" w:rsidR="008A5B08" w:rsidRDefault="00000000">
      <w:pPr>
        <w:rPr>
          <w:sz w:val="40"/>
          <w:szCs w:val="40"/>
        </w:rPr>
      </w:pPr>
      <w:r>
        <w:rPr>
          <w:sz w:val="40"/>
          <w:szCs w:val="40"/>
        </w:rPr>
        <w:t>HOW DID I GET THESE ANSWERS?</w:t>
      </w:r>
    </w:p>
    <w:p w14:paraId="6971F9C8" w14:textId="77777777" w:rsidR="008A5B08" w:rsidRDefault="008A5B08">
      <w:pPr>
        <w:rPr>
          <w:sz w:val="40"/>
          <w:szCs w:val="40"/>
        </w:rPr>
      </w:pPr>
    </w:p>
    <w:p w14:paraId="5488605F" w14:textId="77777777" w:rsidR="008A5B08" w:rsidRDefault="008A5B08">
      <w:pPr>
        <w:pStyle w:val="ListParagraph"/>
        <w:rPr>
          <w:sz w:val="40"/>
          <w:szCs w:val="40"/>
        </w:rPr>
      </w:pPr>
    </w:p>
    <w:p w14:paraId="0EE5F9E0" w14:textId="77777777" w:rsidR="008A5B08" w:rsidRDefault="0000000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8.1÷0.09</w:t>
      </w:r>
    </w:p>
    <w:p w14:paraId="27AFC64A" w14:textId="77777777" w:rsidR="008A5B08" w:rsidRDefault="008A5B08">
      <w:pPr>
        <w:rPr>
          <w:sz w:val="40"/>
          <w:szCs w:val="40"/>
        </w:rPr>
      </w:pPr>
    </w:p>
    <w:p w14:paraId="1D56DC67" w14:textId="77777777" w:rsidR="008A5B08" w:rsidRDefault="0000000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5.5÷0.05</w:t>
      </w:r>
    </w:p>
    <w:p w14:paraId="285214E4" w14:textId="77777777" w:rsidR="008A5B08" w:rsidRDefault="008A5B08">
      <w:pPr>
        <w:pStyle w:val="ListParagraph"/>
        <w:rPr>
          <w:sz w:val="40"/>
          <w:szCs w:val="40"/>
        </w:rPr>
      </w:pPr>
    </w:p>
    <w:p w14:paraId="6FF82E84" w14:textId="77777777" w:rsidR="008A5B08" w:rsidRDefault="008A5B08">
      <w:pPr>
        <w:pStyle w:val="ListParagraph"/>
        <w:rPr>
          <w:sz w:val="40"/>
          <w:szCs w:val="40"/>
        </w:rPr>
      </w:pPr>
    </w:p>
    <w:p w14:paraId="1F1D66EE" w14:textId="77777777" w:rsidR="008A5B08" w:rsidRDefault="0000000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2.4÷0.4</w:t>
      </w:r>
    </w:p>
    <w:p w14:paraId="46027E5E" w14:textId="77777777" w:rsidR="008A5B08" w:rsidRDefault="008A5B08">
      <w:pPr>
        <w:pStyle w:val="ListParagraph"/>
        <w:rPr>
          <w:sz w:val="40"/>
          <w:szCs w:val="40"/>
        </w:rPr>
      </w:pPr>
    </w:p>
    <w:p w14:paraId="68B6C80B" w14:textId="77777777" w:rsidR="008A5B08" w:rsidRDefault="008A5B08">
      <w:pPr>
        <w:pStyle w:val="ListParagraph"/>
        <w:rPr>
          <w:sz w:val="40"/>
          <w:szCs w:val="40"/>
        </w:rPr>
      </w:pPr>
    </w:p>
    <w:p w14:paraId="47253D6A" w14:textId="77777777" w:rsidR="008A5B08" w:rsidRDefault="0000000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0.636÷0.2</w:t>
      </w:r>
    </w:p>
    <w:p w14:paraId="7AB1E92A" w14:textId="77777777" w:rsidR="008A5B08" w:rsidRDefault="008A5B08">
      <w:pPr>
        <w:pStyle w:val="ListParagraph"/>
        <w:rPr>
          <w:sz w:val="40"/>
          <w:szCs w:val="40"/>
        </w:rPr>
      </w:pPr>
    </w:p>
    <w:p w14:paraId="164AF269" w14:textId="77777777" w:rsidR="008A5B08" w:rsidRDefault="008A5B08">
      <w:pPr>
        <w:pStyle w:val="ListParagraph"/>
        <w:rPr>
          <w:sz w:val="40"/>
          <w:szCs w:val="40"/>
        </w:rPr>
      </w:pPr>
    </w:p>
    <w:p w14:paraId="54426D40" w14:textId="77777777" w:rsidR="008A5B08" w:rsidRDefault="0000000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0.12÷0.4</w:t>
      </w:r>
    </w:p>
    <w:p w14:paraId="1366188E" w14:textId="77777777" w:rsidR="008A5B08" w:rsidRDefault="008A5B08">
      <w:pPr>
        <w:pStyle w:val="ListParagraph"/>
        <w:rPr>
          <w:sz w:val="40"/>
          <w:szCs w:val="40"/>
        </w:rPr>
      </w:pPr>
    </w:p>
    <w:p w14:paraId="4EC8AD11" w14:textId="77777777" w:rsidR="008A5B08" w:rsidRDefault="008A5B08">
      <w:pPr>
        <w:pStyle w:val="ListParagraph"/>
        <w:rPr>
          <w:sz w:val="40"/>
          <w:szCs w:val="40"/>
        </w:rPr>
      </w:pPr>
    </w:p>
    <w:p w14:paraId="03A448D6" w14:textId="77777777" w:rsidR="008A5B08" w:rsidRDefault="008A5B08">
      <w:pPr>
        <w:rPr>
          <w:sz w:val="40"/>
          <w:szCs w:val="40"/>
        </w:rPr>
      </w:pPr>
    </w:p>
    <w:sectPr w:rsidR="008A5B0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1441" w14:textId="77777777" w:rsidR="005B1045" w:rsidRDefault="005B1045">
      <w:pPr>
        <w:spacing w:after="0" w:line="240" w:lineRule="auto"/>
      </w:pPr>
      <w:r>
        <w:separator/>
      </w:r>
    </w:p>
  </w:endnote>
  <w:endnote w:type="continuationSeparator" w:id="0">
    <w:p w14:paraId="46CF3823" w14:textId="77777777" w:rsidR="005B1045" w:rsidRDefault="005B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2FAC" w14:textId="77777777" w:rsidR="005B1045" w:rsidRDefault="005B10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9377464" w14:textId="77777777" w:rsidR="005B1045" w:rsidRDefault="005B1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5830"/>
    <w:multiLevelType w:val="multilevel"/>
    <w:tmpl w:val="F828DF5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95C9B"/>
    <w:multiLevelType w:val="multilevel"/>
    <w:tmpl w:val="CC22D72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569D6"/>
    <w:multiLevelType w:val="multilevel"/>
    <w:tmpl w:val="F452B08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2874D5"/>
    <w:multiLevelType w:val="multilevel"/>
    <w:tmpl w:val="CD84BD2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B1E7D"/>
    <w:multiLevelType w:val="multilevel"/>
    <w:tmpl w:val="9F3C378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C16E3"/>
    <w:multiLevelType w:val="multilevel"/>
    <w:tmpl w:val="59AA65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65645">
    <w:abstractNumId w:val="5"/>
  </w:num>
  <w:num w:numId="2" w16cid:durableId="2115662990">
    <w:abstractNumId w:val="4"/>
  </w:num>
  <w:num w:numId="3" w16cid:durableId="581523727">
    <w:abstractNumId w:val="3"/>
  </w:num>
  <w:num w:numId="4" w16cid:durableId="98187639">
    <w:abstractNumId w:val="1"/>
  </w:num>
  <w:num w:numId="5" w16cid:durableId="1153715357">
    <w:abstractNumId w:val="0"/>
  </w:num>
  <w:num w:numId="6" w16cid:durableId="847989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5B08"/>
    <w:rsid w:val="005B1045"/>
    <w:rsid w:val="006F348A"/>
    <w:rsid w:val="008A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047E"/>
  <w15:docId w15:val="{35AC4F54-9F1A-2D40-903B-0237BD07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Charlie Pyper</cp:lastModifiedBy>
  <cp:revision>2</cp:revision>
  <dcterms:created xsi:type="dcterms:W3CDTF">2022-08-13T08:02:00Z</dcterms:created>
  <dcterms:modified xsi:type="dcterms:W3CDTF">2022-08-13T08:02:00Z</dcterms:modified>
</cp:coreProperties>
</file>